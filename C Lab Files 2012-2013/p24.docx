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74" w:rsidRDefault="00F65642" w:rsidP="00F6564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BC4334" wp14:editId="466B192D">
                <wp:simplePos x="0" y="0"/>
                <wp:positionH relativeFrom="column">
                  <wp:posOffset>114300</wp:posOffset>
                </wp:positionH>
                <wp:positionV relativeFrom="paragraph">
                  <wp:posOffset>-1565910</wp:posOffset>
                </wp:positionV>
                <wp:extent cx="7077075" cy="16668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642" w:rsidRDefault="00F65642">
                            <w:r>
                              <w:t xml:space="preserve">       </w:t>
                            </w:r>
                          </w:p>
                          <w:p w:rsidR="00F65642" w:rsidRDefault="00F65642">
                            <w:r>
                              <w:t xml:space="preserve">     Computer Prac</w:t>
                            </w:r>
                            <w:r w:rsidR="005C5B87">
                              <w:t xml:space="preserve">tical File </w:t>
                            </w:r>
                            <w:r w:rsidR="005C5B87">
                              <w:tab/>
                            </w:r>
                            <w:r w:rsidR="005C5B87">
                              <w:tab/>
                            </w:r>
                            <w:r w:rsidR="005C5B87">
                              <w:tab/>
                              <w:t xml:space="preserve">     </w:t>
                            </w:r>
                            <w:proofErr w:type="spellStart"/>
                            <w:r w:rsidR="005C5B87">
                              <w:t>Programme</w:t>
                            </w:r>
                            <w:proofErr w:type="spellEnd"/>
                            <w:r w:rsidR="005C5B87">
                              <w:t>:</w:t>
                            </w:r>
                            <w:r>
                              <w:t xml:space="preserve">                                                    Computer Science C++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9B122C" w:rsidRPr="00D30894" w:rsidRDefault="00BF2C45" w:rsidP="0026041A">
                            <w:pPr>
                              <w:rPr>
                                <w:sz w:val="32"/>
                                <w:u w:val="single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</w:rPr>
                              <w:t xml:space="preserve">Aim: To </w:t>
                            </w:r>
                            <w:r w:rsidR="00BA4FA9">
                              <w:rPr>
                                <w:sz w:val="32"/>
                                <w:u w:val="single"/>
                              </w:rPr>
                              <w:t xml:space="preserve">write </w:t>
                            </w:r>
                            <w:r w:rsidR="004A0EE1">
                              <w:rPr>
                                <w:sz w:val="32"/>
                                <w:u w:val="single"/>
                              </w:rPr>
                              <w:t>Program</w:t>
                            </w:r>
                            <w:r w:rsidR="004A0EE1" w:rsidRPr="004A0EE1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C45974" w:rsidRPr="00C45974">
                              <w:rPr>
                                <w:sz w:val="32"/>
                                <w:u w:val="single"/>
                              </w:rPr>
                              <w:t xml:space="preserve">to declare a structure to declare a complex number .Write a function to add, subtract, multiply and divide two </w:t>
                            </w:r>
                            <w:proofErr w:type="spellStart"/>
                            <w:r w:rsidR="00C45974" w:rsidRPr="00C45974">
                              <w:rPr>
                                <w:sz w:val="32"/>
                                <w:u w:val="single"/>
                              </w:rPr>
                              <w:t>complew</w:t>
                            </w:r>
                            <w:proofErr w:type="spellEnd"/>
                            <w:r w:rsidR="00C45974" w:rsidRPr="00C45974">
                              <w:rPr>
                                <w:sz w:val="32"/>
                                <w:u w:val="single"/>
                              </w:rPr>
                              <w:t xml:space="preserve"> numbers.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C43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-123.3pt;width:557.25pt;height:131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" filled="f" stroked="f" strokeweight=".5pt">
                <v:textbox>
                  <w:txbxContent>
                    <w:p w:rsidR="00F65642" w:rsidRDefault="00F65642">
                      <w:r>
                        <w:t xml:space="preserve">       </w:t>
                      </w:r>
                    </w:p>
                    <w:p w:rsidR="00F65642" w:rsidRDefault="00F65642">
                      <w:r>
                        <w:t xml:space="preserve">     Computer Prac</w:t>
                      </w:r>
                      <w:r w:rsidR="005C5B87">
                        <w:t xml:space="preserve">tical File </w:t>
                      </w:r>
                      <w:r w:rsidR="005C5B87">
                        <w:tab/>
                      </w:r>
                      <w:r w:rsidR="005C5B87">
                        <w:tab/>
                      </w:r>
                      <w:r w:rsidR="005C5B87">
                        <w:tab/>
                        <w:t xml:space="preserve">     </w:t>
                      </w:r>
                      <w:proofErr w:type="spellStart"/>
                      <w:r w:rsidR="005C5B87">
                        <w:t>Programme</w:t>
                      </w:r>
                      <w:proofErr w:type="spellEnd"/>
                      <w:r w:rsidR="005C5B87">
                        <w:t>:</w:t>
                      </w:r>
                      <w:r>
                        <w:t xml:space="preserve">                                                    Computer Science C++</w:t>
                      </w:r>
                      <w:r>
                        <w:br/>
                      </w:r>
                      <w:r>
                        <w:br/>
                      </w:r>
                    </w:p>
                    <w:p w:rsidR="009B122C" w:rsidRPr="00D30894" w:rsidRDefault="00BF2C45" w:rsidP="0026041A">
                      <w:pPr>
                        <w:rPr>
                          <w:sz w:val="32"/>
                          <w:u w:val="single"/>
                          <w:vertAlign w:val="superscript"/>
                        </w:rPr>
                      </w:pPr>
                      <w:r>
                        <w:rPr>
                          <w:sz w:val="32"/>
                          <w:u w:val="single"/>
                        </w:rPr>
                        <w:t xml:space="preserve">Aim: To </w:t>
                      </w:r>
                      <w:r w:rsidR="00BA4FA9">
                        <w:rPr>
                          <w:sz w:val="32"/>
                          <w:u w:val="single"/>
                        </w:rPr>
                        <w:t xml:space="preserve">write </w:t>
                      </w:r>
                      <w:r w:rsidR="004A0EE1">
                        <w:rPr>
                          <w:sz w:val="32"/>
                          <w:u w:val="single"/>
                        </w:rPr>
                        <w:t>Program</w:t>
                      </w:r>
                      <w:r w:rsidR="004A0EE1" w:rsidRPr="004A0EE1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C45974" w:rsidRPr="00C45974">
                        <w:rPr>
                          <w:sz w:val="32"/>
                          <w:u w:val="single"/>
                        </w:rPr>
                        <w:t xml:space="preserve">to declare a structure to declare a complex number .Write a function to add, subtract, multiply and divide two </w:t>
                      </w:r>
                      <w:proofErr w:type="spellStart"/>
                      <w:r w:rsidR="00C45974" w:rsidRPr="00C45974">
                        <w:rPr>
                          <w:sz w:val="32"/>
                          <w:u w:val="single"/>
                        </w:rPr>
                        <w:t>complew</w:t>
                      </w:r>
                      <w:proofErr w:type="spellEnd"/>
                      <w:r w:rsidR="00C45974" w:rsidRPr="00C45974">
                        <w:rPr>
                          <w:sz w:val="32"/>
                          <w:u w:val="single"/>
                        </w:rPr>
                        <w:t xml:space="preserve"> numbers.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  <w:r w:rsidR="009B122C">
        <w:t xml:space="preserve">   </w:t>
      </w:r>
    </w:p>
    <w:p w:rsidR="00F65642" w:rsidRPr="00C45974" w:rsidRDefault="00C45974" w:rsidP="00F656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5C0E5" wp14:editId="5CF5E08A">
                <wp:simplePos x="0" y="0"/>
                <wp:positionH relativeFrom="column">
                  <wp:posOffset>171450</wp:posOffset>
                </wp:positionH>
                <wp:positionV relativeFrom="line">
                  <wp:posOffset>273049</wp:posOffset>
                </wp:positionV>
                <wp:extent cx="6953250" cy="68865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688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#include&lt;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iostream.h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#include&lt;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process.h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#include&lt;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conio.h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complex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x, y;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};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add(complex, complex);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add(complex a1, complex a2)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a3;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a3.x=a1.x+a2.x;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a3.y=a1.y+a2.y;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return(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a3);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sub(complex, complex);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sub(complex a1, complex a2)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a3;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a3.x=a1.x-a2.x;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a3.y=a1.y-a2.y;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return(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a3);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mul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(complex, complex);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mul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(complex a1, complex a2)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a3;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a3.x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=(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(a1.x*a2.x)-(a1.y*a2.y));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a3.y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=(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(a1.x*a2.y)+(a2.x*a1.y));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return(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a3);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div(complex, complex);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div(complex a1, complex a2)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a3;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a3.x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=(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(a1.x*a2.y)+(a1.y*a2.y))/((a2.x*a2.x)+(a2.y*a2.y));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a3.y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=(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(a2.x*a1.y)-(a1.x*a2.y))/((a2.x*a2.x)+(a2.y*a2.y));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return(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a3);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void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main()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clrscr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a1, a2;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choice;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complex no 1\n";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real part of complex number 1 :";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&gt;&gt;a1.x;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imaginary part of complex number 1:";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&gt;&gt;a1.y;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complex no 2\n";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real part of complex number 2 : 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&gt;&gt;a2.x;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imaginary part of complex 2 :";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&gt;&gt;a2.y;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&lt;&lt;"Action to be performed";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&lt;&lt;"\n1.Add"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&lt;&lt;"\n2.Subtract"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&lt;&lt;"\n3.Multiply"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&lt;&lt;"\n4.Divide"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nEnter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choice 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a3;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&gt;&gt;choice;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choice==1)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add(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if(choice==2)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sub(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if(choice==3)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mul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if(choice==4)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div(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exit(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0);</w:t>
                            </w:r>
                          </w:p>
                          <w:p w:rsidR="00C45974" w:rsidRPr="00DE773B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getch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C45974" w:rsidRDefault="00C45974" w:rsidP="00DE773B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4A0EE1" w:rsidRDefault="004A0E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C0E5" id="Text Box 2" o:spid="_x0000_s1027" type="#_x0000_t202" style="position:absolute;margin-left:13.5pt;margin-top:21.5pt;width:547.5pt;height:54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" filled="f" stroked="f" strokeweight=".5pt">
                <v:textbox>
                  <w:txbxContent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#include&lt;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iostream.h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#include&lt;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process.h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#include&lt;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conio.h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struct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complex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x, y;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};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add(complex, complex);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add(complex a1, complex a2)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a3;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a3.x=a1.x+a2.x;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a3.y=a1.y+a2.y;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return(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a3);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sub(complex, complex);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sub(complex a1, complex a2)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a3;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a3.x=a1.x-a2.x;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a3.y=a1.y-a2.y;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return(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a3);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mul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(complex, complex);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mul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(complex a1, complex a2)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a3;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a3.x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=(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(a1.x*a2.x)-(a1.y*a2.y));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a3.y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=(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(a1.x*a2.y)+(a2.x*a1.y));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return(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a3);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div(complex, complex);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div(complex a1, complex a2)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a3;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a3.x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=(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(a1.x*a2.y)+(a1.y*a2.y))/((a2.x*a2.x)+(a2.y*a2.y));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a3.y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=(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(a2.x*a1.y)-(a1.x*a2.y))/((a2.x*a2.x)+(a2.y*a2.y));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return(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a3);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void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main()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clrscr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a1, a2;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choice;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complex no 1\n";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real part of complex number 1 :";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&gt;&gt;a1.x;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imaginary part of complex number 1:";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&gt;&gt;a1.y;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complex no 2\n";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real part of complex number 2 : 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&gt;&gt;a2.x;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imaginary part of complex 2 :";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&gt;&gt;a2.y;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&lt;&lt;"Action to be performed";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&lt;&lt;"\n1.Add"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&lt;&lt;"\n2.Subtract"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&lt;&lt;"\n3.Multiply"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&lt;&lt;"\n4.Divide"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nEnter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 xml:space="preserve"> choice 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a3;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&gt;&gt;choice;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choice==1)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add(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if(choice==2)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sub(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if(choice==3)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mul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if(choice==4)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div(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exit(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0);</w:t>
                      </w:r>
                    </w:p>
                    <w:p w:rsidR="00C45974" w:rsidRPr="00DE773B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getch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C45974" w:rsidRDefault="00C45974" w:rsidP="00DE773B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4A0EE1" w:rsidRDefault="004A0EE1"/>
                  </w:txbxContent>
                </v:textbox>
                <w10:wrap anchory="line"/>
              </v:shape>
            </w:pict>
          </mc:Fallback>
        </mc:AlternateContent>
      </w:r>
      <w:r>
        <w:t xml:space="preserve">     </w:t>
      </w:r>
      <w:r w:rsidR="004A0EE1" w:rsidRPr="004A0EE1">
        <w:rPr>
          <w:sz w:val="28"/>
        </w:rPr>
        <w:t>Source Code:</w:t>
      </w:r>
    </w:p>
    <w:p w:rsidR="004A0EE1" w:rsidRPr="004A0EE1" w:rsidRDefault="004A0EE1" w:rsidP="00F65642">
      <w:r>
        <w:rPr>
          <w:sz w:val="28"/>
        </w:rPr>
        <w:t xml:space="preserve"> </w:t>
      </w:r>
    </w:p>
    <w:p w:rsidR="00981D9D" w:rsidRDefault="00981D9D"/>
    <w:p w:rsidR="00981D9D" w:rsidRDefault="00981D9D"/>
    <w:p w:rsidR="00981D9D" w:rsidRDefault="004A0EE1" w:rsidP="004A0EE1">
      <w:pPr>
        <w:tabs>
          <w:tab w:val="left" w:pos="1260"/>
        </w:tabs>
      </w:pPr>
      <w:r>
        <w:tab/>
      </w:r>
    </w:p>
    <w:p w:rsidR="00981D9D" w:rsidRDefault="009B122C">
      <w:r>
        <w:t xml:space="preserve">     </w:t>
      </w:r>
    </w:p>
    <w:p w:rsidR="00981D9D" w:rsidRDefault="00981D9D"/>
    <w:p w:rsidR="0026041A" w:rsidRDefault="009A4AA0">
      <w:r>
        <w:t xml:space="preserve">       </w:t>
      </w:r>
    </w:p>
    <w:p w:rsidR="005C5B87" w:rsidRDefault="005C5B87">
      <w:r>
        <w:t xml:space="preserve">       </w:t>
      </w:r>
    </w:p>
    <w:p w:rsidR="00981D9D" w:rsidRDefault="005C5B87">
      <w:pPr>
        <w:rPr>
          <w:sz w:val="28"/>
        </w:rPr>
      </w:pPr>
      <w:r>
        <w:t xml:space="preserve">     </w:t>
      </w:r>
      <w:r w:rsidR="00D30894">
        <w:t xml:space="preserve">  </w:t>
      </w:r>
    </w:p>
    <w:p w:rsidR="008B504D" w:rsidRDefault="008B504D">
      <w:r>
        <w:t xml:space="preserve">                   </w:t>
      </w:r>
    </w:p>
    <w:p w:rsidR="008B504D" w:rsidRDefault="008B504D">
      <w:r>
        <w:t xml:space="preserve">                   </w:t>
      </w:r>
    </w:p>
    <w:p w:rsidR="008B504D" w:rsidRDefault="008B504D"/>
    <w:p w:rsidR="008B504D" w:rsidRPr="005C5B87" w:rsidRDefault="008B504D"/>
    <w:p w:rsidR="009A4AA0" w:rsidRDefault="009A4AA0">
      <w:r>
        <w:rPr>
          <w:sz w:val="28"/>
        </w:rPr>
        <w:t xml:space="preserve">  </w:t>
      </w:r>
      <w:r w:rsidR="004970B5">
        <w:rPr>
          <w:sz w:val="28"/>
        </w:rPr>
        <w:t xml:space="preserve">           </w:t>
      </w:r>
      <w:r>
        <w:rPr>
          <w:sz w:val="28"/>
        </w:rPr>
        <w:t xml:space="preserve">   </w:t>
      </w:r>
    </w:p>
    <w:p w:rsidR="00981D9D" w:rsidRDefault="009A4AA0">
      <w:r>
        <w:t xml:space="preserve">      </w:t>
      </w:r>
      <w:r w:rsidR="004970B5">
        <w:t xml:space="preserve">     </w:t>
      </w:r>
    </w:p>
    <w:p w:rsidR="00981D9D" w:rsidRDefault="00981D9D"/>
    <w:p w:rsidR="00981D9D" w:rsidRDefault="00E96862">
      <w:r>
        <w:t xml:space="preserve">           </w:t>
      </w:r>
    </w:p>
    <w:p w:rsidR="0082083B" w:rsidRDefault="0082083B">
      <w:r>
        <w:t xml:space="preserve">  </w:t>
      </w:r>
    </w:p>
    <w:p w:rsidR="00C952D0" w:rsidRDefault="00C45974"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FD0BB7" wp14:editId="74B745D7">
                <wp:simplePos x="0" y="0"/>
                <wp:positionH relativeFrom="column">
                  <wp:posOffset>161925</wp:posOffset>
                </wp:positionH>
                <wp:positionV relativeFrom="paragraph">
                  <wp:posOffset>4954905</wp:posOffset>
                </wp:positionV>
                <wp:extent cx="7048500" cy="4276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427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6EF" w:rsidRDefault="006326E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22631F" w:rsidRPr="0022631F">
                              <w:rPr>
                                <w:sz w:val="28"/>
                              </w:rPr>
                              <w:t>Output:</w:t>
                            </w:r>
                          </w:p>
                          <w:p w:rsidR="00C45974" w:rsidRDefault="00C06FF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5B2A6" wp14:editId="797D9435">
                                  <wp:extent cx="2971800" cy="2076438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r="45934" b="435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0092" cy="2082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5449" w:rsidRDefault="00FB5449"/>
                          <w:p w:rsidR="00AD2F14" w:rsidRDefault="00AD2F14"/>
                          <w:p w:rsidR="006326EF" w:rsidRDefault="00632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0BB7" id="Text Box 7" o:spid="_x0000_s1028" type="#_x0000_t202" style="position:absolute;margin-left:12.75pt;margin-top:390.15pt;width:555pt;height:33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" filled="f" stroked="f" strokeweight=".5pt">
                <v:textbox>
                  <w:txbxContent>
                    <w:p w:rsidR="006326EF" w:rsidRDefault="006326EF">
                      <w:pPr>
                        <w:rPr>
                          <w:sz w:val="28"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="0022631F" w:rsidRPr="0022631F">
                        <w:rPr>
                          <w:sz w:val="28"/>
                        </w:rPr>
                        <w:t>Output:</w:t>
                      </w:r>
                    </w:p>
                    <w:p w:rsidR="00C45974" w:rsidRDefault="00C06FF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5B2A6" wp14:editId="797D9435">
                            <wp:extent cx="2971800" cy="2076438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r="45934" b="435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80092" cy="208223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5449" w:rsidRDefault="00FB5449"/>
                    <w:p w:rsidR="00AD2F14" w:rsidRDefault="00AD2F14"/>
                    <w:p w:rsidR="006326EF" w:rsidRDefault="006326EF"/>
                  </w:txbxContent>
                </v:textbox>
              </v:shape>
            </w:pict>
          </mc:Fallback>
        </mc:AlternateContent>
      </w:r>
      <w:r w:rsidR="004A0E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B87C46" wp14:editId="48845EC6">
                <wp:simplePos x="0" y="0"/>
                <wp:positionH relativeFrom="column">
                  <wp:posOffset>257175</wp:posOffset>
                </wp:positionH>
                <wp:positionV relativeFrom="line">
                  <wp:posOffset>-1394460</wp:posOffset>
                </wp:positionV>
                <wp:extent cx="6877050" cy="6400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4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real part of complex number 1 :";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&gt;&gt;a1.x;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imaginary part of complex number 1:";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&gt;&gt;a1.y;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complex no 2\n";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real part of complex number 2 : 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&gt;&gt;a2.x;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&lt;&lt;"Enter imaginary part of complex 2 :";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&gt;&gt;a2.y;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&lt;&lt;"Action to be performed";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&lt;&lt;"\n1.Add"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&lt;&lt;"\n2.Subtract"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&lt;&lt;"\n3.Multiply"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&lt;&lt;"\n4.Divide"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 &lt;&lt;"\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nEnter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choice 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complex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a3;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&gt;&gt;choice;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choice==1)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add(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if(choice==2)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sub(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if(choice==3)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mul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 xml:space="preserve"> if(choice==4)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{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a3=</w:t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div(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a1,a2);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&lt;&lt;"The result is "&lt;&lt;a3.x&lt;&lt;"+"&lt;&lt;a3.y&lt;&lt;"</w:t>
                            </w:r>
                            <w:proofErr w:type="spell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gramEnd"/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exit(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0);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DE773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E773B">
                              <w:rPr>
                                <w:rFonts w:ascii="Courier New" w:hAnsi="Courier New" w:cs="Courier New"/>
                              </w:rPr>
                              <w:t>getch</w:t>
                            </w:r>
                            <w:proofErr w:type="spell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DE773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C45974" w:rsidRPr="00DE773B" w:rsidRDefault="00C45974" w:rsidP="00C4597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bookmarkStart w:id="0" w:name="_GoBack"/>
                            <w:bookmarkEnd w:id="0"/>
                            <w:r w:rsidRPr="00DE773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45974" w:rsidRDefault="00C45974" w:rsidP="00C45974"/>
                          <w:p w:rsidR="0082083B" w:rsidRPr="00C609A8" w:rsidRDefault="0082083B" w:rsidP="00C60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7C46" id="Text Box 3" o:spid="_x0000_s1029" type="#_x0000_t202" style="position:absolute;margin-left:20.25pt;margin-top:-109.8pt;width:541.5pt;height:7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" filled="f" stroked="f" strokeweight=".5pt">
                <v:textbox>
                  <w:txbxContent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real part of complex number 1 :";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&gt;&gt;a1.x;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imaginary part of complex number 1:";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&gt;&gt;a1.y;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complex no 2\n";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real part of complex number 2 : 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&gt;&gt;a2.x;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&lt;&lt;"Enter imaginary part of complex 2 :";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&gt;&gt;a2.y;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&lt;&lt;"Action to be performed";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&lt;&lt;"\n1.Add"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&lt;&lt;"\n2.Subtract"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&lt;&lt;"\n3.Multiply"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&lt;&lt;"\n4.Divide"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 xml:space="preserve">    &lt;&lt;"\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nEnter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 xml:space="preserve"> choice 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complex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a3;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cin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&gt;&gt;choice;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choice==1)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add(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if(choice==2)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sub(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if(choice==3)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mul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 xml:space="preserve"> if(choice==4)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{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a3=</w:t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div(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a1,a2);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cout</w:t>
                      </w:r>
                      <w:proofErr w:type="spellEnd"/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&lt;&lt;"The result is "&lt;&lt;a3.x&lt;&lt;"+"&lt;&lt;a3.y&lt;&lt;"</w:t>
                      </w:r>
                      <w:proofErr w:type="spellStart"/>
                      <w:r w:rsidRPr="00DE773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else</w:t>
                      </w:r>
                      <w:proofErr w:type="gramEnd"/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exit(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0);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DE773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DE773B">
                        <w:rPr>
                          <w:rFonts w:ascii="Courier New" w:hAnsi="Courier New" w:cs="Courier New"/>
                        </w:rPr>
                        <w:t>getch</w:t>
                      </w:r>
                      <w:proofErr w:type="spellEnd"/>
                      <w:r w:rsidRPr="00DE773B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DE773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C45974" w:rsidRPr="00DE773B" w:rsidRDefault="00C45974" w:rsidP="00C4597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bookmarkStart w:id="1" w:name="_GoBack"/>
                      <w:bookmarkEnd w:id="1"/>
                      <w:r w:rsidRPr="00DE773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45974" w:rsidRDefault="00C45974" w:rsidP="00C45974"/>
                    <w:p w:rsidR="0082083B" w:rsidRPr="00C609A8" w:rsidRDefault="0082083B" w:rsidP="00C609A8"/>
                  </w:txbxContent>
                </v:textbox>
                <w10:wrap type="square" anchory="line"/>
              </v:shape>
            </w:pict>
          </mc:Fallback>
        </mc:AlternateContent>
      </w:r>
    </w:p>
    <w:p w:rsidR="00C952D0" w:rsidRDefault="00C952D0">
      <w:pPr>
        <w:rPr>
          <w:sz w:val="28"/>
        </w:rPr>
      </w:pPr>
      <w:r w:rsidRPr="00C952D0">
        <w:rPr>
          <w:sz w:val="28"/>
        </w:rPr>
        <w:t xml:space="preserve">   </w:t>
      </w:r>
    </w:p>
    <w:sectPr w:rsidR="00C952D0" w:rsidSect="00D62E9B">
      <w:headerReference w:type="default" r:id="rId8"/>
      <w:footerReference w:type="default" r:id="rId9"/>
      <w:pgSz w:w="12240" w:h="15840"/>
      <w:pgMar w:top="1440" w:right="1440" w:bottom="993" w:left="360" w:header="576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FD" w:rsidRDefault="008515FD" w:rsidP="00F06340">
      <w:pPr>
        <w:spacing w:after="0" w:line="240" w:lineRule="auto"/>
      </w:pPr>
      <w:r>
        <w:separator/>
      </w:r>
    </w:p>
  </w:endnote>
  <w:endnote w:type="continuationSeparator" w:id="0">
    <w:p w:rsidR="008515FD" w:rsidRDefault="008515FD" w:rsidP="00F0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X="486" w:tblpY="1"/>
      <w:tblW w:w="5000" w:type="pct"/>
      <w:tblLook w:val="04A0" w:firstRow="1" w:lastRow="0" w:firstColumn="1" w:lastColumn="0" w:noHBand="0" w:noVBand="1"/>
    </w:tblPr>
    <w:tblGrid>
      <w:gridCol w:w="4795"/>
      <w:gridCol w:w="1066"/>
      <w:gridCol w:w="4795"/>
    </w:tblGrid>
    <w:tr w:rsidR="00981D9D" w:rsidTr="00981D9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81D9D" w:rsidRDefault="00981D9D" w:rsidP="00981D9D">
          <w:pPr>
            <w:pStyle w:val="Header"/>
            <w:ind w:left="450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81D9D" w:rsidRDefault="00981D9D" w:rsidP="00D30894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81D9D" w:rsidRDefault="00981D9D" w:rsidP="00981D9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81D9D" w:rsidTr="00981D9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81D9D" w:rsidRDefault="00981D9D" w:rsidP="00981D9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81D9D" w:rsidRDefault="00981D9D" w:rsidP="00981D9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81D9D" w:rsidRDefault="00981D9D" w:rsidP="00981D9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81D9D" w:rsidRDefault="00981D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FD" w:rsidRDefault="008515FD" w:rsidP="00F06340">
      <w:pPr>
        <w:spacing w:after="0" w:line="240" w:lineRule="auto"/>
      </w:pPr>
      <w:r>
        <w:separator/>
      </w:r>
    </w:p>
  </w:footnote>
  <w:footnote w:type="continuationSeparator" w:id="0">
    <w:p w:rsidR="008515FD" w:rsidRDefault="008515FD" w:rsidP="00F0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340" w:rsidRDefault="00F06340" w:rsidP="00F06340">
    <w:pPr>
      <w:pStyle w:val="Header"/>
      <w:tabs>
        <w:tab w:val="left" w:pos="-990"/>
      </w:tabs>
      <w:ind w:left="180"/>
    </w:pPr>
    <w:r>
      <w:rPr>
        <w:noProof/>
      </w:rPr>
      <w:drawing>
        <wp:inline distT="0" distB="0" distL="0" distR="0" wp14:anchorId="56A18C6F" wp14:editId="0E95692D">
          <wp:extent cx="7077075" cy="1552575"/>
          <wp:effectExtent l="0" t="0" r="9525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1.jp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200"/>
                            </a14:imgEffect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7075" cy="155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42"/>
    <w:rsid w:val="00000E9E"/>
    <w:rsid w:val="000200A5"/>
    <w:rsid w:val="00041260"/>
    <w:rsid w:val="000807EE"/>
    <w:rsid w:val="000A25BE"/>
    <w:rsid w:val="000E25D1"/>
    <w:rsid w:val="000E72CF"/>
    <w:rsid w:val="00112D3C"/>
    <w:rsid w:val="0022631F"/>
    <w:rsid w:val="00245D09"/>
    <w:rsid w:val="0025019F"/>
    <w:rsid w:val="00252422"/>
    <w:rsid w:val="0026041A"/>
    <w:rsid w:val="002B2850"/>
    <w:rsid w:val="00410C73"/>
    <w:rsid w:val="004970B5"/>
    <w:rsid w:val="004A0EE1"/>
    <w:rsid w:val="004E4F99"/>
    <w:rsid w:val="00515B22"/>
    <w:rsid w:val="00555C8C"/>
    <w:rsid w:val="005C5B87"/>
    <w:rsid w:val="006326EF"/>
    <w:rsid w:val="006774A3"/>
    <w:rsid w:val="00691C38"/>
    <w:rsid w:val="00705A25"/>
    <w:rsid w:val="00725423"/>
    <w:rsid w:val="007C427A"/>
    <w:rsid w:val="007D1247"/>
    <w:rsid w:val="007E797D"/>
    <w:rsid w:val="0082083B"/>
    <w:rsid w:val="00823AB4"/>
    <w:rsid w:val="00844B00"/>
    <w:rsid w:val="008515FD"/>
    <w:rsid w:val="00874517"/>
    <w:rsid w:val="008B504D"/>
    <w:rsid w:val="00912C15"/>
    <w:rsid w:val="009575EE"/>
    <w:rsid w:val="00965BFE"/>
    <w:rsid w:val="00981D9D"/>
    <w:rsid w:val="009A4AA0"/>
    <w:rsid w:val="009B122C"/>
    <w:rsid w:val="009E1161"/>
    <w:rsid w:val="009F2D3E"/>
    <w:rsid w:val="00A81445"/>
    <w:rsid w:val="00AC561C"/>
    <w:rsid w:val="00AD2F14"/>
    <w:rsid w:val="00AE5F5A"/>
    <w:rsid w:val="00AF17BD"/>
    <w:rsid w:val="00B00BD0"/>
    <w:rsid w:val="00B5259D"/>
    <w:rsid w:val="00B63356"/>
    <w:rsid w:val="00BA4FA9"/>
    <w:rsid w:val="00BF2C45"/>
    <w:rsid w:val="00C06FF5"/>
    <w:rsid w:val="00C11DDC"/>
    <w:rsid w:val="00C2547B"/>
    <w:rsid w:val="00C45974"/>
    <w:rsid w:val="00C952D0"/>
    <w:rsid w:val="00D264C8"/>
    <w:rsid w:val="00D30894"/>
    <w:rsid w:val="00D62E9B"/>
    <w:rsid w:val="00D83558"/>
    <w:rsid w:val="00DD337C"/>
    <w:rsid w:val="00E06387"/>
    <w:rsid w:val="00E96862"/>
    <w:rsid w:val="00F06340"/>
    <w:rsid w:val="00F47529"/>
    <w:rsid w:val="00F65642"/>
    <w:rsid w:val="00FB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B9BEC3-DC35-4346-8769-D1AFDD6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40"/>
  </w:style>
  <w:style w:type="paragraph" w:styleId="Footer">
    <w:name w:val="footer"/>
    <w:basedOn w:val="Normal"/>
    <w:link w:val="FooterChar"/>
    <w:uiPriority w:val="99"/>
    <w:unhideWhenUsed/>
    <w:rsid w:val="00F06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40"/>
  </w:style>
  <w:style w:type="paragraph" w:styleId="NoSpacing">
    <w:name w:val="No Spacing"/>
    <w:link w:val="NoSpacingChar"/>
    <w:uiPriority w:val="1"/>
    <w:qFormat/>
    <w:rsid w:val="00981D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1D9D"/>
    <w:rPr>
      <w:rFonts w:eastAsiaTheme="minorEastAsia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9A4AA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4AA0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6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OME\HOME\Harshit\C++\Practicle%20file\Doc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9D71E0-97F1-4E8B-A80B-B22D41C5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39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Yadav</dc:creator>
  <cp:lastModifiedBy>Manoj Yadav</cp:lastModifiedBy>
  <cp:revision>5</cp:revision>
  <cp:lastPrinted>2013-02-16T15:15:00Z</cp:lastPrinted>
  <dcterms:created xsi:type="dcterms:W3CDTF">2012-11-15T15:50:00Z</dcterms:created>
  <dcterms:modified xsi:type="dcterms:W3CDTF">2013-02-16T15:15:00Z</dcterms:modified>
</cp:coreProperties>
</file>